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4"/>
        </w:rPr>
        <w:id w:val="-695934909"/>
        <w:docPartObj>
          <w:docPartGallery w:val="Cover Pages"/>
          <w:docPartUnique/>
        </w:docPartObj>
      </w:sdtPr>
      <w:sdtEndPr/>
      <w:sdtContent>
        <w:p w:rsidR="000323E0" w:rsidRDefault="000323E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0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323E0" w:rsidRDefault="00FD505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7-6-2024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NIffVxgJAAAygQBAA4AAAAAAAAAAAAAAAAALgIAAGRycy9lMm9Eb2MueG1sUEsBAi0AFAAGAAgA&#10;AAAhAE/3lTLdAAAABgEAAA8AAAAAAAAAAAAAAAAAuiYAAGRycy9kb3ducmV2LnhtbFBLBQYAAAAA&#10;BAAEAPMAAADE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black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ddd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0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323E0" w:rsidRDefault="00FD505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7-6-2024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" path="m,l39,152,84,304r38,113l122,440,76,306,39,180,6,53,,xe" fillcolor="black [3215]" strokecolor="black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" path="m,l8,19,37,93r30,74l116,269r-8,l60,169,30,98,1,25,,xe" fillcolor="black [3215]" strokecolor="black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" path="m,l,,1,79r2,80l12,317,23,476,39,634,58,792,83,948r24,138l135,1223r5,49l138,1262,105,1106,77,949,53,792,35,634,20,476,9,317,2,159,,79,,xe" fillcolor="black [3215]" strokecolor="black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l+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" path="m45,r,l35,66r-9,67l14,267,6,401,3,534,6,669r8,134l18,854r,-3l9,814,8,803,1,669,,534,3,401,12,267,25,132,34,66,45,xe" fillcolor="black [3215]" strokecolor="black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" path="m,l10,44r11,82l34,207r19,86l75,380r25,86l120,521r21,55l152,618r2,11l140,595,115,532,93,468,67,383,47,295,28,207,12,104,,xe" fillcolor="black [3215]" strokecolor="black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black [3215]" strokecolor="black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zqowAAAANsAAAAPAAAAZHJzL2Rvd25yZXYueG1sRE/dasIw&#10;FL4f+A7hCN6Mmc7B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60s6qMAAAADbAAAADwAAAAAA&#10;AAAAAAAAAAAHAgAAZHJzL2Rvd25yZXYueG1sUEsFBgAAAAADAAMAtwAAAPQCAAAAAA==&#10;" path="m,l9,37r,3l15,93,5,49,,xe" fillcolor="black [3215]" strokecolor="black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black [3215]" strokecolor="black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" path="m,l6,16r1,3l11,80r9,52l33,185r3,9l21,161,15,145,5,81,1,41,,xe" fillcolor="black [3215]" strokecolor="black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black [3215]" strokecolor="black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" path="m,l6,17,7,42,6,39,,23,,xe" fillcolor="black [3215]" strokecolor="black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" path="m,l6,16,21,49,33,84r12,34l44,118,13,53,11,42,,xe" fillcolor="black [3215]" strokecolor="black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19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SJ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/XxS/wBcvoHAAD//wMAUEsBAi0AFAAGAAgAAAAhANvh9svuAAAAhQEAABMAAAAAAAAAAAAA&#10;AAAAAAAAAFtDb250ZW50X1R5cGVzXS54bWxQSwECLQAUAAYACAAAACEAWvQsW78AAAAVAQAACwAA&#10;AAAAAAAAAAAAAAAfAQAAX3JlbHMvLnJlbHNQSwECLQAUAAYACAAAACEAlGhkicMAAADbAAAADwAA&#10;AAAAAAAAAAAAAAAHAgAAZHJzL2Rvd25yZXYueG1sUEsFBgAAAAADAAMAtwAAAPcCAAAAAA==&#10;" path="m,l41,155,86,309r39,116l125,450,79,311,41,183,7,54,,xe" fillcolor="black [3215]" strokecolor="black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" path="m,l8,20,37,96r32,74l118,275r-9,l61,174,30,100,,26,,xe" fillcolor="black [3215]" strokecolor="black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black [3215]" strokecolor="black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" path="m,l11,46r11,83l36,211r19,90l76,389r27,87l123,533r21,55l155,632r3,11l142,608,118,544,95,478,69,391,47,302,29,212,13,107,,xe" fillcolor="black [3215]" strokecolor="black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black [3215]" strokecolor="black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black [3215]" strokecolor="black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black [3215]" strokecolor="black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" path="m,l6,15r1,3l12,80r9,54l33,188r4,8l22,162,15,146,5,81,1,40,,xe" fillcolor="black [3215]" strokecolor="black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" path="m,l31,66r-7,l,xe" fillcolor="black [3215]" strokecolor="black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" path="m,l7,17r,26l6,40,,25,,xe" fillcolor="black [3215]" strokecolor="black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vz8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9anL+kHyN0vAAAA//8DAFBLAQItABQABgAIAAAAIQDb4fbL7gAAAIUBAAATAAAAAAAAAAAAAAAA&#10;AAAAAABbQ29udGVudF9UeXBlc10ueG1sUEsBAi0AFAAGAAgAAAAhAFr0LFu/AAAAFQEAAAsAAAAA&#10;AAAAAAAAAAAAHwEAAF9yZWxzLy5yZWxzUEsBAi0AFAAGAAgAAAAhAGQC/PzBAAAA2wAAAA8AAAAA&#10;AAAAAAAAAAAABwIAAGRycy9kb3ducmV2LnhtbFBLBQYAAAAAAwADALcAAAD1AgAAAAA=&#10;" path="m,l7,16,22,50,33,86r13,35l45,121,14,55,11,44,,xe" fillcolor="black [3215]" strokecolor="black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3E0" w:rsidRDefault="00E1764E">
                                <w:pPr>
                                  <w:pStyle w:val="Sinespaciado"/>
                                  <w:rPr>
                                    <w:color w:val="DDDDD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DDDDDD" w:themeColor="accent1"/>
                                      <w:sz w:val="28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23E0">
                                      <w:rPr>
                                        <w:color w:val="DDDDDD" w:themeColor="accent1"/>
                                        <w:sz w:val="28"/>
                                        <w:szCs w:val="26"/>
                                      </w:rPr>
                                      <w:t>Ximena Cristell Báez Paredes.</w:t>
                                    </w:r>
                                  </w:sdtContent>
                                </w:sdt>
                              </w:p>
                              <w:p w:rsidR="000323E0" w:rsidRDefault="00E1764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323E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Pagina WEB: FACE Style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323E0" w:rsidRDefault="00E1764E">
                          <w:pPr>
                            <w:pStyle w:val="Sinespaciado"/>
                            <w:rPr>
                              <w:color w:val="DDDDD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DDDDDD" w:themeColor="accent1"/>
                                <w:sz w:val="28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23E0">
                                <w:rPr>
                                  <w:color w:val="DDDDDD" w:themeColor="accent1"/>
                                  <w:sz w:val="28"/>
                                  <w:szCs w:val="26"/>
                                </w:rPr>
                                <w:t>Ximena Cristell Báez Paredes.</w:t>
                              </w:r>
                            </w:sdtContent>
                          </w:sdt>
                        </w:p>
                        <w:p w:rsidR="000323E0" w:rsidRDefault="00E1764E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323E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Pagina WEB: FACE Style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" name="Cuadro de tex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323E0" w:rsidRDefault="00E1764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23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 página web.</w:t>
                                    </w:r>
                                  </w:sdtContent>
                                </w:sdt>
                              </w:p>
                              <w:p w:rsidR="000323E0" w:rsidRDefault="00E176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23E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Modulo lll. Desarrolla Aplicaciones Web.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Km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4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YHoStFkkQww&#10;mlHUCPaBtsIyvUIq4SS9VfE4iqvYLwDaKlItlxlE0+hFvHJ3XibXqSmJYvfdg0A/8DBNwzWMQynm&#10;r+jYYzNf/HIbiZSZq6mufRWHetMkZ7YPWyetipf/GfW8GxdPAA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z0cqZ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0323E0" w:rsidRDefault="00E1764E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23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 página web.</w:t>
                              </w:r>
                            </w:sdtContent>
                          </w:sdt>
                        </w:p>
                        <w:p w:rsidR="000323E0" w:rsidRDefault="00E176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23E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Modulo lll. Desarrolla Aplicaciones Web.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323E0" w:rsidRDefault="000323E0">
          <w:r>
            <w:br w:type="page"/>
          </w:r>
        </w:p>
      </w:sdtContent>
    </w:sdt>
    <w:p w:rsidR="00E81978" w:rsidRPr="00642A06" w:rsidRDefault="00E1764E">
      <w:pPr>
        <w:pStyle w:val="Ttulo"/>
        <w:rPr>
          <w:noProof/>
        </w:rPr>
      </w:pPr>
      <w:sdt>
        <w:sdtPr>
          <w:rPr>
            <w:noProof/>
          </w:rPr>
          <w:alias w:val="Título:"/>
          <w:tag w:val="Título:"/>
          <w:id w:val="726351117"/>
          <w:placeholder>
            <w:docPart w:val="F126FF68828C4A73AC5C1CD85E7852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D1F1C">
            <w:rPr>
              <w:noProof/>
            </w:rPr>
            <w:t>Documentación de página web.</w:t>
          </w:r>
        </w:sdtContent>
      </w:sdt>
    </w:p>
    <w:p w:rsidR="00B823AA" w:rsidRPr="00642A06" w:rsidRDefault="000323E0" w:rsidP="00B823AA">
      <w:pPr>
        <w:pStyle w:val="Ttulo21"/>
        <w:rPr>
          <w:noProof/>
        </w:rPr>
      </w:pPr>
      <w:r>
        <w:rPr>
          <w:noProof/>
        </w:rPr>
        <w:t>Ximena Cristell Baez Paredes.</w:t>
      </w:r>
    </w:p>
    <w:p w:rsidR="000323E0" w:rsidRDefault="000323E0" w:rsidP="000323E0">
      <w:pPr>
        <w:pStyle w:val="Ttulo21"/>
        <w:rPr>
          <w:noProof/>
        </w:rPr>
      </w:pPr>
      <w:r>
        <w:rPr>
          <w:noProof/>
        </w:rPr>
        <w:t xml:space="preserve">Proyecto Final </w:t>
      </w:r>
      <w:r w:rsidR="005404FF">
        <w:rPr>
          <w:noProof/>
        </w:rPr>
        <w:t>del Modulo 3:Desarrolla  Aplicaciones Web.</w:t>
      </w:r>
    </w:p>
    <w:p w:rsidR="005404FF" w:rsidRDefault="005404FF" w:rsidP="000323E0">
      <w:pPr>
        <w:pStyle w:val="Ttulo21"/>
        <w:rPr>
          <w:noProof/>
        </w:rPr>
      </w:pPr>
      <w:r>
        <w:rPr>
          <w:noProof/>
        </w:rPr>
        <w:t>Semestre:2024-2024.</w:t>
      </w:r>
    </w:p>
    <w:p w:rsidR="00E81978" w:rsidRPr="00642A06" w:rsidRDefault="000323E0" w:rsidP="000323E0">
      <w:pPr>
        <w:pStyle w:val="Ttulo21"/>
        <w:rPr>
          <w:noProof/>
        </w:rPr>
      </w:pPr>
      <w:r>
        <w:rPr>
          <w:noProof/>
        </w:rPr>
        <w:tab/>
      </w:r>
    </w:p>
    <w:p w:rsidR="00E81978" w:rsidRPr="00642A06" w:rsidRDefault="00E81978" w:rsidP="00B823AA">
      <w:pPr>
        <w:pStyle w:val="Ttulo21"/>
        <w:rPr>
          <w:noProof/>
        </w:rPr>
      </w:pPr>
    </w:p>
    <w:sdt>
      <w:sdtPr>
        <w:rPr>
          <w:noProof/>
        </w:rPr>
        <w:alias w:val="Resumen:"/>
        <w:tag w:val="Resumen:"/>
        <w:id w:val="202146031"/>
        <w:placeholder>
          <w:docPart w:val="39B43D491A5445CFB29928CCD8A39633"/>
        </w:placeholder>
        <w:temporary/>
        <w:showingPlcHdr/>
        <w15:appearance w15:val="hidden"/>
      </w:sdtPr>
      <w:sdtEndPr/>
      <w:sdtContent>
        <w:p w:rsidR="00E81978" w:rsidRPr="00642A06" w:rsidRDefault="005D3A03">
          <w:pPr>
            <w:pStyle w:val="Ttulodeseccin"/>
            <w:rPr>
              <w:noProof/>
            </w:rPr>
          </w:pPr>
          <w:r w:rsidRPr="00642A06">
            <w:rPr>
              <w:noProof/>
              <w:lang w:bidi="es-ES"/>
            </w:rPr>
            <w:t>Resumen</w:t>
          </w:r>
        </w:p>
      </w:sdtContent>
    </w:sdt>
    <w:p w:rsidR="001368D4" w:rsidRDefault="001368D4">
      <w:pPr>
        <w:pStyle w:val="Sinespaciado"/>
        <w:rPr>
          <w:noProof/>
        </w:rPr>
      </w:pPr>
    </w:p>
    <w:p w:rsidR="001368D4" w:rsidRDefault="001368D4">
      <w:pPr>
        <w:pStyle w:val="Sinespaciado"/>
        <w:rPr>
          <w:noProof/>
        </w:rPr>
      </w:pPr>
    </w:p>
    <w:p w:rsidR="001368D4" w:rsidRDefault="001368D4">
      <w:pPr>
        <w:pStyle w:val="Sinespaciado"/>
        <w:rPr>
          <w:noProof/>
        </w:rPr>
      </w:pPr>
    </w:p>
    <w:p w:rsidR="001368D4" w:rsidRDefault="001368D4">
      <w:pPr>
        <w:pStyle w:val="Sinespaciado"/>
        <w:rPr>
          <w:noProof/>
        </w:rPr>
      </w:pPr>
    </w:p>
    <w:p w:rsidR="001368D4" w:rsidRDefault="001368D4">
      <w:pPr>
        <w:pStyle w:val="Sinespaciado"/>
        <w:rPr>
          <w:noProof/>
        </w:rPr>
      </w:pPr>
    </w:p>
    <w:p w:rsidR="001368D4" w:rsidRDefault="001368D4">
      <w:pPr>
        <w:pStyle w:val="Sinespaciado"/>
        <w:rPr>
          <w:noProof/>
        </w:rPr>
      </w:pPr>
    </w:p>
    <w:p w:rsidR="001368D4" w:rsidRDefault="001368D4">
      <w:pPr>
        <w:pStyle w:val="Sinespaciado"/>
        <w:rPr>
          <w:noProof/>
        </w:rPr>
      </w:pPr>
    </w:p>
    <w:p w:rsidR="00E81978" w:rsidRDefault="000323E0">
      <w:pPr>
        <w:pStyle w:val="Sinespaciado"/>
        <w:rPr>
          <w:noProof/>
        </w:rPr>
      </w:pPr>
      <w:r>
        <w:rPr>
          <w:noProof/>
        </w:rPr>
        <w:t xml:space="preserve">Mediante el uso de la programacion de paginas web en los lenguajes HTML,CSS,Java Script </w:t>
      </w:r>
      <w:r w:rsidR="001368D4">
        <w:rPr>
          <w:noProof/>
        </w:rPr>
        <w:t>y PHP .Se creo la pagina web “Face Style” ,la cual es de ayuda  a las personas que desean aprender sobre el cuidado de la piel.</w:t>
      </w:r>
    </w:p>
    <w:p w:rsidR="001368D4" w:rsidRPr="00642A06" w:rsidRDefault="001368D4">
      <w:pPr>
        <w:pStyle w:val="Sinespaciado"/>
        <w:rPr>
          <w:noProof/>
        </w:rPr>
      </w:pPr>
      <w:r>
        <w:rPr>
          <w:noProof/>
        </w:rPr>
        <w:t>Los conocimientos adquiridos durante este semestre en conjunto de la investigacion permitieron crear el presente proyecto.</w:t>
      </w:r>
    </w:p>
    <w:p w:rsidR="00E81978" w:rsidRPr="00642A06" w:rsidRDefault="00E81978">
      <w:pPr>
        <w:rPr>
          <w:noProof/>
        </w:rPr>
      </w:pPr>
    </w:p>
    <w:p w:rsidR="00E81978" w:rsidRDefault="00E81978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Default="001368D4">
      <w:pPr>
        <w:rPr>
          <w:noProof/>
        </w:rPr>
      </w:pPr>
    </w:p>
    <w:p w:rsidR="001368D4" w:rsidRPr="00642A06" w:rsidRDefault="001368D4">
      <w:pPr>
        <w:rPr>
          <w:noProof/>
        </w:rPr>
      </w:pPr>
    </w:p>
    <w:p w:rsidR="00E81978" w:rsidRPr="00642A06" w:rsidRDefault="001368D4">
      <w:pPr>
        <w:pStyle w:val="Ttulo1"/>
        <w:rPr>
          <w:noProof/>
        </w:rPr>
      </w:pPr>
      <w:r>
        <w:rPr>
          <w:noProof/>
        </w:rPr>
        <w:lastRenderedPageBreak/>
        <w:t>Introduccion</w:t>
      </w:r>
    </w:p>
    <w:p w:rsidR="00E81978" w:rsidRDefault="001368D4">
      <w:pPr>
        <w:rPr>
          <w:noProof/>
        </w:rPr>
      </w:pPr>
      <w:r>
        <w:rPr>
          <w:noProof/>
        </w:rPr>
        <w:t>El presente proyecto,esta orientado al tema del cuidado de la piel ,el cual se investigo y se llevo a cabo aplicando los conocimientos adquiridos en la programacion de paginas web y el uso de los lenguajes de programacion HTML,CSS,Java Script y PHP.</w:t>
      </w:r>
    </w:p>
    <w:p w:rsidR="00D56350" w:rsidRPr="00642A06" w:rsidRDefault="00D56350" w:rsidP="00D56350">
      <w:pPr>
        <w:pStyle w:val="Ttulo2"/>
        <w:rPr>
          <w:noProof/>
        </w:rPr>
      </w:pPr>
      <w:r>
        <w:rPr>
          <w:noProof/>
        </w:rPr>
        <w:t>Planteamiento del problema</w:t>
      </w:r>
    </w:p>
    <w:p w:rsidR="00D56350" w:rsidRPr="00642A06" w:rsidRDefault="00D56350" w:rsidP="00D56350">
      <w:pPr>
        <w:rPr>
          <w:noProof/>
        </w:rPr>
      </w:pPr>
      <w:r>
        <w:rPr>
          <w:noProof/>
        </w:rPr>
        <w:t>Laspersonas no le dan la importancia alcuidado de su piel o utilizan  dañinos.</w:t>
      </w:r>
    </w:p>
    <w:p w:rsidR="00E81978" w:rsidRPr="00642A06" w:rsidRDefault="008C7C69" w:rsidP="00C31D30">
      <w:pPr>
        <w:pStyle w:val="Ttulo2"/>
        <w:rPr>
          <w:noProof/>
        </w:rPr>
      </w:pPr>
      <w:r>
        <w:rPr>
          <w:noProof/>
        </w:rPr>
        <w:t>Enfoque del proyecto</w:t>
      </w:r>
    </w:p>
    <w:p w:rsidR="00E81978" w:rsidRDefault="001368D4">
      <w:pPr>
        <w:pStyle w:val="Sinespaciado"/>
        <w:rPr>
          <w:noProof/>
        </w:rPr>
      </w:pPr>
      <w:r>
        <w:rPr>
          <w:noProof/>
        </w:rPr>
        <w:t>El cuidado de la piel,es una rutina conocida como skin-care,la cual ayuda a mantener una piel limpia,hidratada y saludable,ademas que evita el envejecimiento prematuro de la piel .</w:t>
      </w:r>
    </w:p>
    <w:p w:rsidR="001368D4" w:rsidRPr="00642A06" w:rsidRDefault="001368D4">
      <w:pPr>
        <w:pStyle w:val="Sinespaciado"/>
        <w:rPr>
          <w:noProof/>
        </w:rPr>
      </w:pPr>
      <w:r>
        <w:rPr>
          <w:noProof/>
        </w:rPr>
        <w:t xml:space="preserve">Debido a que no todas las personas conocen la manera adecuada de cuidarsu piel,asi como desconocen formas </w:t>
      </w:r>
      <w:r w:rsidR="008C7C69">
        <w:rPr>
          <w:noProof/>
        </w:rPr>
        <w:t>en las cuales puedan lucir su maquillaje y deseen hacerlo,este proyecto esta basado en el cuidado de la piel con un enfoque agil.</w:t>
      </w:r>
    </w:p>
    <w:p w:rsidR="00355DCA" w:rsidRPr="00642A06" w:rsidRDefault="008C7C69" w:rsidP="00C31D30">
      <w:pPr>
        <w:pStyle w:val="Ttulo3"/>
        <w:rPr>
          <w:noProof/>
        </w:rPr>
      </w:pPr>
      <w:r>
        <w:rPr>
          <w:noProof/>
        </w:rPr>
        <w:t>Interes del proyecto</w:t>
      </w:r>
      <w:r w:rsidR="00355DCA" w:rsidRPr="00642A06">
        <w:rPr>
          <w:noProof/>
          <w:lang w:bidi="es-ES"/>
        </w:rPr>
        <w:t>.</w:t>
      </w:r>
    </w:p>
    <w:p w:rsidR="00E81978" w:rsidRPr="00642A06" w:rsidRDefault="008C7C69">
      <w:pPr>
        <w:rPr>
          <w:b/>
          <w:bCs/>
          <w:noProof/>
        </w:rPr>
      </w:pPr>
      <w:r>
        <w:rPr>
          <w:noProof/>
        </w:rPr>
        <w:t>El interes para realizar este proyecto,radica en aplicar correctamente los conocimientos y la logica de la programacion en conjunto de informacion facil de procesar para ayudar a los usuarios a tener una pielsaludable y cuidar de si mismos.</w:t>
      </w:r>
    </w:p>
    <w:p w:rsidR="00355DCA" w:rsidRPr="00642A06" w:rsidRDefault="005404FF" w:rsidP="00C31D30">
      <w:pPr>
        <w:pStyle w:val="Ttulo4"/>
        <w:rPr>
          <w:noProof/>
        </w:rPr>
      </w:pPr>
      <w:r>
        <w:rPr>
          <w:noProof/>
        </w:rPr>
        <w:t>Objetivo General</w:t>
      </w:r>
      <w:r w:rsidR="00355DCA" w:rsidRPr="00642A06">
        <w:rPr>
          <w:noProof/>
          <w:lang w:bidi="es-ES"/>
        </w:rPr>
        <w:t>.</w:t>
      </w:r>
    </w:p>
    <w:p w:rsidR="00D56350" w:rsidRDefault="008C7C69" w:rsidP="005404FF">
      <w:pPr>
        <w:rPr>
          <w:noProof/>
        </w:rPr>
      </w:pPr>
      <w:r>
        <w:rPr>
          <w:noProof/>
        </w:rPr>
        <w:t>Se pretende presentar un proyecto eficiente,funcional y amigable con el usuario.</w:t>
      </w:r>
    </w:p>
    <w:p w:rsidR="008C7C69" w:rsidRPr="00642A06" w:rsidRDefault="008C7C69" w:rsidP="008C7C69">
      <w:pPr>
        <w:pStyle w:val="Ttulo5"/>
        <w:rPr>
          <w:noProof/>
        </w:rPr>
      </w:pPr>
      <w:r w:rsidRPr="005404FF">
        <w:rPr>
          <w:b/>
          <w:noProof/>
        </w:rPr>
        <w:t>Objetivos</w:t>
      </w:r>
      <w:r>
        <w:rPr>
          <w:noProof/>
        </w:rPr>
        <w:t xml:space="preserve"> </w:t>
      </w:r>
      <w:r w:rsidRPr="005404FF">
        <w:rPr>
          <w:b/>
          <w:noProof/>
        </w:rPr>
        <w:t>Especificos</w:t>
      </w:r>
      <w:r w:rsidRPr="00642A06">
        <w:rPr>
          <w:noProof/>
          <w:lang w:bidi="es-ES"/>
        </w:rPr>
        <w:t>.</w:t>
      </w:r>
    </w:p>
    <w:p w:rsidR="008C7C69" w:rsidRPr="00642A06" w:rsidRDefault="008C7C69" w:rsidP="008C7C69">
      <w:pPr>
        <w:rPr>
          <w:noProof/>
        </w:rPr>
      </w:pPr>
      <w:r w:rsidRPr="00642A06">
        <w:rPr>
          <w:noProof/>
          <w:lang w:bidi="es-ES"/>
        </w:rPr>
        <w:t xml:space="preserve"> </w:t>
      </w:r>
      <w:r>
        <w:rPr>
          <w:noProof/>
        </w:rPr>
        <w:t>Presentar informacion comprensibley de utilidad para los usuarios.</w:t>
      </w:r>
    </w:p>
    <w:p w:rsidR="008C7C69" w:rsidRDefault="008C7C69" w:rsidP="008C7C69">
      <w:pPr>
        <w:rPr>
          <w:noProof/>
        </w:rPr>
      </w:pPr>
      <w:r w:rsidRPr="00642A06">
        <w:rPr>
          <w:noProof/>
          <w:lang w:bidi="es-ES"/>
        </w:rPr>
        <w:t xml:space="preserve"> </w:t>
      </w:r>
      <w:r>
        <w:rPr>
          <w:noProof/>
        </w:rPr>
        <w:t xml:space="preserve">Conocer las ideas de los usuarios mediante un formulario conectado a MYSQL </w:t>
      </w:r>
      <w:r w:rsidR="00D56350">
        <w:rPr>
          <w:noProof/>
        </w:rPr>
        <w:t>para la mejora del proyecto.</w:t>
      </w:r>
    </w:p>
    <w:p w:rsidR="00D56350" w:rsidRPr="00642A06" w:rsidRDefault="00D56350" w:rsidP="00D56350">
      <w:pPr>
        <w:pStyle w:val="Ttulo5"/>
        <w:rPr>
          <w:noProof/>
        </w:rPr>
      </w:pPr>
      <w:r w:rsidRPr="005404FF">
        <w:rPr>
          <w:b/>
          <w:noProof/>
        </w:rPr>
        <w:lastRenderedPageBreak/>
        <w:t>Delimitacion</w:t>
      </w:r>
      <w:r>
        <w:rPr>
          <w:noProof/>
        </w:rPr>
        <w:t>.</w:t>
      </w:r>
    </w:p>
    <w:p w:rsidR="00D56350" w:rsidRDefault="00D56350" w:rsidP="00D56350">
      <w:pPr>
        <w:rPr>
          <w:noProof/>
          <w:lang w:bidi="es-ES"/>
        </w:rPr>
      </w:pPr>
      <w:r>
        <w:rPr>
          <w:noProof/>
          <w:lang w:bidi="es-ES"/>
        </w:rPr>
        <w:t>El proyecto sera presentado mediante Tik Tok y al ser un proyecto academico no sera visible en la web a menos que se tenga el codigo fuente,debido a que el proyecto no cuenta con un dominio para su busqueda y no se encuentra en un servidor global.</w:t>
      </w:r>
    </w:p>
    <w:p w:rsidR="00D56350" w:rsidRPr="00642A06" w:rsidRDefault="00D56350" w:rsidP="00D56350">
      <w:pPr>
        <w:pStyle w:val="Ttulo5"/>
        <w:rPr>
          <w:noProof/>
        </w:rPr>
      </w:pPr>
      <w:r w:rsidRPr="005404FF">
        <w:rPr>
          <w:b/>
          <w:noProof/>
        </w:rPr>
        <w:t>Hipotesis</w:t>
      </w:r>
      <w:r w:rsidRPr="00642A06">
        <w:rPr>
          <w:noProof/>
          <w:lang w:bidi="es-ES"/>
        </w:rPr>
        <w:t>.</w:t>
      </w:r>
    </w:p>
    <w:p w:rsidR="00D56350" w:rsidRDefault="00D56350" w:rsidP="00D56350">
      <w:pPr>
        <w:rPr>
          <w:noProof/>
        </w:rPr>
      </w:pPr>
      <w:r w:rsidRPr="00642A06">
        <w:rPr>
          <w:noProof/>
          <w:lang w:bidi="es-ES"/>
        </w:rPr>
        <w:t xml:space="preserve"> </w:t>
      </w:r>
      <w:r>
        <w:rPr>
          <w:noProof/>
        </w:rPr>
        <w:t>Hoy en dia,las personas no le dan la importancia que requiere elcuidado de lapiel,ya que esto es parte de su salud y con la desinformacion de las redes sociales muchas personas</w:t>
      </w:r>
      <w:r w:rsidR="00F422E0">
        <w:rPr>
          <w:noProof/>
        </w:rPr>
        <w:t xml:space="preserve"> </w:t>
      </w:r>
      <w:r>
        <w:rPr>
          <w:noProof/>
        </w:rPr>
        <w:t>dañan su piel por el uso de productos no aptos para la</w:t>
      </w:r>
      <w:r w:rsidR="005404FF">
        <w:rPr>
          <w:noProof/>
        </w:rPr>
        <w:t xml:space="preserve"> </w:t>
      </w:r>
      <w:r>
        <w:rPr>
          <w:noProof/>
        </w:rPr>
        <w:t>piel o que en su caso no le son provechosos.</w:t>
      </w:r>
    </w:p>
    <w:p w:rsidR="005404FF" w:rsidRPr="00642A06" w:rsidRDefault="005404FF" w:rsidP="005404FF">
      <w:pPr>
        <w:pStyle w:val="Ttulo5"/>
        <w:rPr>
          <w:noProof/>
        </w:rPr>
      </w:pPr>
      <w:r>
        <w:rPr>
          <w:b/>
          <w:noProof/>
        </w:rPr>
        <w:t>Justificacion</w:t>
      </w:r>
      <w:r w:rsidRPr="00642A06">
        <w:rPr>
          <w:noProof/>
          <w:lang w:bidi="es-ES"/>
        </w:rPr>
        <w:t>.</w:t>
      </w:r>
    </w:p>
    <w:p w:rsidR="000D1F1C" w:rsidRDefault="005404FF" w:rsidP="005404FF">
      <w:pPr>
        <w:rPr>
          <w:noProof/>
        </w:rPr>
      </w:pPr>
      <w:r>
        <w:rPr>
          <w:noProof/>
        </w:rPr>
        <w:t xml:space="preserve">Los motivos por los cuales este proyecto se enfoca en el cuidado de la piel se centran en la desinformacion y los mitos que circulan tanto en la web,la television y las redes sociales .Ya que las personas tienden a aplicar supuestos consejos de belleza que solo les conducen a dañar su piel y que incluso en ocasiones no les son necesarios .               </w:t>
      </w:r>
    </w:p>
    <w:p w:rsidR="000D1F1C" w:rsidRPr="00642A06" w:rsidRDefault="005404FF" w:rsidP="000D1F1C">
      <w:pPr>
        <w:pStyle w:val="Ttulo5"/>
        <w:rPr>
          <w:noProof/>
        </w:rPr>
      </w:pPr>
      <w:r>
        <w:rPr>
          <w:noProof/>
        </w:rPr>
        <w:t xml:space="preserve">      </w:t>
      </w:r>
      <w:r w:rsidR="000D1F1C" w:rsidRPr="000D1F1C">
        <w:rPr>
          <w:b/>
          <w:noProof/>
          <w:u w:val="single"/>
        </w:rPr>
        <w:t>Metodologia</w:t>
      </w:r>
      <w:r w:rsidR="000D1F1C" w:rsidRPr="00642A06">
        <w:rPr>
          <w:noProof/>
          <w:lang w:bidi="es-ES"/>
        </w:rPr>
        <w:t>.</w:t>
      </w:r>
    </w:p>
    <w:p w:rsidR="000D1F1C" w:rsidRDefault="000D1F1C" w:rsidP="000D1F1C">
      <w:pPr>
        <w:pStyle w:val="Ttulo5"/>
        <w:rPr>
          <w:noProof/>
          <w:lang w:bidi="es-ES"/>
        </w:rPr>
      </w:pPr>
      <w:r>
        <w:rPr>
          <w:b/>
          <w:noProof/>
        </w:rPr>
        <w:t>Identificacion y selección del proyecto</w:t>
      </w:r>
      <w:r w:rsidRPr="00642A06">
        <w:rPr>
          <w:noProof/>
          <w:lang w:bidi="es-ES"/>
        </w:rPr>
        <w:t>.</w:t>
      </w:r>
    </w:p>
    <w:p w:rsidR="000D1F1C" w:rsidRPr="000D1F1C" w:rsidRDefault="000D1F1C" w:rsidP="000D1F1C">
      <w:pPr>
        <w:rPr>
          <w:lang w:bidi="es-ES"/>
        </w:rPr>
      </w:pPr>
      <w:bookmarkStart w:id="0" w:name="_Hlk168925675"/>
      <w:r>
        <w:rPr>
          <w:noProof/>
        </w:rPr>
        <w:t>El</w:t>
      </w:r>
      <w:bookmarkEnd w:id="0"/>
      <w:r>
        <w:rPr>
          <w:noProof/>
        </w:rPr>
        <w:t xml:space="preserve"> tema del cual se trata el proyecto,fue seleccionado en base a lo que se ha encontrado tanto en internet asi como en la comunidad.</w:t>
      </w:r>
    </w:p>
    <w:p w:rsidR="000D1F1C" w:rsidRDefault="000D1F1C" w:rsidP="000D1F1C">
      <w:pPr>
        <w:pStyle w:val="Ttulo5"/>
        <w:rPr>
          <w:noProof/>
          <w:lang w:bidi="es-ES"/>
        </w:rPr>
      </w:pPr>
      <w:r>
        <w:rPr>
          <w:b/>
          <w:noProof/>
        </w:rPr>
        <w:t>Diseño logico</w:t>
      </w:r>
      <w:r w:rsidRPr="00642A06">
        <w:rPr>
          <w:noProof/>
          <w:lang w:bidi="es-ES"/>
        </w:rPr>
        <w:t>.</w:t>
      </w:r>
    </w:p>
    <w:p w:rsidR="000D1F1C" w:rsidRPr="000D1F1C" w:rsidRDefault="000D1F1C" w:rsidP="000D1F1C">
      <w:pPr>
        <w:rPr>
          <w:lang w:bidi="es-ES"/>
        </w:rPr>
      </w:pPr>
      <w:r>
        <w:rPr>
          <w:noProof/>
        </w:rPr>
        <w:t>Mediante la logica de la programacion de paginas web se diseño una pagina principal desde la cual los usuarios pueden acceder al contenido del proyecto y en la cual se aplicaron las etiquetas de HTML  vistas durante el semestre asi como se estilizo con CSS y se le dieron funciones mediante el uso de Java Script.</w:t>
      </w:r>
    </w:p>
    <w:p w:rsidR="000D1F1C" w:rsidRPr="00642A06" w:rsidRDefault="000D1F1C" w:rsidP="000D1F1C">
      <w:pPr>
        <w:pStyle w:val="Ttulo5"/>
        <w:rPr>
          <w:noProof/>
        </w:rPr>
      </w:pPr>
      <w:r w:rsidRPr="00642A06">
        <w:rPr>
          <w:noProof/>
          <w:lang w:bidi="es-ES"/>
        </w:rPr>
        <w:t>.</w:t>
      </w:r>
    </w:p>
    <w:p w:rsidR="00D56350" w:rsidRPr="0076224E" w:rsidRDefault="00D56350" w:rsidP="00D56350">
      <w:pPr>
        <w:rPr>
          <w:noProof/>
        </w:rPr>
      </w:pPr>
    </w:p>
    <w:p w:rsidR="00E81978" w:rsidRPr="00642A06" w:rsidRDefault="00E81978">
      <w:pPr>
        <w:pStyle w:val="Tablailustracin"/>
        <w:rPr>
          <w:noProof/>
        </w:rPr>
      </w:pPr>
      <w:bookmarkStart w:id="1" w:name="_GoBack"/>
      <w:bookmarkEnd w:id="1"/>
    </w:p>
    <w:p w:rsidR="00D56350" w:rsidRPr="00642A06" w:rsidRDefault="00D56350" w:rsidP="00D56350">
      <w:pPr>
        <w:pStyle w:val="Ttulodeseccin"/>
        <w:jc w:val="left"/>
        <w:rPr>
          <w:noProof/>
        </w:rPr>
      </w:pPr>
    </w:p>
    <w:p w:rsidR="00E81978" w:rsidRPr="00642A06" w:rsidRDefault="005D3A03">
      <w:pPr>
        <w:pStyle w:val="Tablailustracin"/>
        <w:rPr>
          <w:noProof/>
        </w:rPr>
      </w:pPr>
      <w:r w:rsidRPr="00642A06">
        <w:rPr>
          <w:noProof/>
          <w:lang w:bidi="es-ES"/>
        </w:rPr>
        <w:t>.</w:t>
      </w:r>
    </w:p>
    <w:sectPr w:rsidR="00E81978" w:rsidRPr="00642A06" w:rsidSect="000323E0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3E0" w:rsidRDefault="000323E0">
      <w:pPr>
        <w:spacing w:line="240" w:lineRule="auto"/>
      </w:pPr>
      <w:r>
        <w:separator/>
      </w:r>
    </w:p>
    <w:p w:rsidR="000323E0" w:rsidRDefault="000323E0"/>
  </w:endnote>
  <w:endnote w:type="continuationSeparator" w:id="0">
    <w:p w:rsidR="000323E0" w:rsidRDefault="000323E0">
      <w:pPr>
        <w:spacing w:line="240" w:lineRule="auto"/>
      </w:pPr>
      <w:r>
        <w:continuationSeparator/>
      </w:r>
    </w:p>
    <w:p w:rsidR="000323E0" w:rsidRDefault="00032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3E0" w:rsidRDefault="000323E0">
      <w:pPr>
        <w:spacing w:line="240" w:lineRule="auto"/>
      </w:pPr>
      <w:r>
        <w:separator/>
      </w:r>
    </w:p>
    <w:p w:rsidR="000323E0" w:rsidRDefault="000323E0"/>
  </w:footnote>
  <w:footnote w:type="continuationSeparator" w:id="0">
    <w:p w:rsidR="000323E0" w:rsidRDefault="000323E0">
      <w:pPr>
        <w:spacing w:line="240" w:lineRule="auto"/>
      </w:pPr>
      <w:r>
        <w:continuationSeparator/>
      </w:r>
    </w:p>
    <w:p w:rsidR="000323E0" w:rsidRDefault="000323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E1764E">
    <w:pPr>
      <w:pStyle w:val="Encabezado"/>
      <w:rPr>
        <w:noProof/>
      </w:rPr>
    </w:pPr>
    <w:sdt>
      <w:sdtPr>
        <w:rPr>
          <w:rStyle w:val="Textoennegrita"/>
          <w:noProof/>
        </w:rPr>
        <w:alias w:val="Encabezado"/>
        <w:tag w:val=""/>
        <w:id w:val="12739865"/>
        <w:placeholder>
          <w:docPart w:val="1F0F39A703C741E08A4E22B74D92922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0323E0">
          <w:rPr>
            <w:rStyle w:val="Textoennegrita"/>
            <w:noProof/>
          </w:rPr>
          <w:t>.</w:t>
        </w:r>
      </w:sdtContent>
    </w:sdt>
    <w:r w:rsidR="005D3A03">
      <w:rPr>
        <w:rStyle w:val="Textoennegrita"/>
        <w:noProof/>
        <w:lang w:bidi="es-ES"/>
      </w:rPr>
      <w:ptab w:relativeTo="margin" w:alignment="right" w:leader="none"/>
    </w:r>
    <w:r w:rsidR="005D3A03">
      <w:rPr>
        <w:rStyle w:val="Textoennegrita"/>
        <w:noProof/>
        <w:lang w:bidi="es-ES"/>
      </w:rPr>
      <w:fldChar w:fldCharType="begin"/>
    </w:r>
    <w:r w:rsidR="005D3A03">
      <w:rPr>
        <w:rStyle w:val="Textoennegrita"/>
        <w:noProof/>
        <w:lang w:bidi="es-ES"/>
      </w:rPr>
      <w:instrText xml:space="preserve"> PAGE   \* MERGEFORMAT </w:instrText>
    </w:r>
    <w:r w:rsidR="005D3A03">
      <w:rPr>
        <w:rStyle w:val="Textoennegrita"/>
        <w:noProof/>
        <w:lang w:bidi="es-ES"/>
      </w:rPr>
      <w:fldChar w:fldCharType="separate"/>
    </w:r>
    <w:r w:rsidR="00E30751">
      <w:rPr>
        <w:rStyle w:val="Textoennegrita"/>
        <w:noProof/>
        <w:lang w:bidi="es-ES"/>
      </w:rPr>
      <w:t>8</w:t>
    </w:r>
    <w:r w:rsidR="005D3A03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1978" w:rsidRDefault="000323E0">
    <w:pPr>
      <w:pStyle w:val="Encabezado"/>
      <w:rPr>
        <w:rStyle w:val="Textoennegrita"/>
        <w:noProof/>
      </w:rPr>
    </w:pPr>
    <w:r>
      <w:rPr>
        <w:noProof/>
        <w:lang w:bidi="es-ES"/>
      </w:rPr>
      <w:drawing>
        <wp:inline distT="0" distB="0" distL="0" distR="0">
          <wp:extent cx="505906" cy="505906"/>
          <wp:effectExtent l="0" t="0" r="8890" b="8890"/>
          <wp:docPr id="33" name="Imagen 33" descr="C:\Users\Estudiantes\AppData\Local\Microsoft\Windows\INetCache\Content.MSO\5BC696CE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studiantes\AppData\Local\Microsoft\Windows\INetCache\Content.MSO\5BC696CE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693" cy="5086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bidi="es-ES"/>
      </w:rPr>
      <w:t>Colegio de Estudios Cientificos y Tecnologicos del Estado de Mexico. Plantel Ecatepec 1.</w:t>
    </w:r>
    <w:r w:rsidR="005D3A03">
      <w:rPr>
        <w:rStyle w:val="Textoennegrita"/>
        <w:noProof/>
        <w:lang w:bidi="es-ES"/>
      </w:rPr>
      <w:ptab w:relativeTo="margin" w:alignment="right" w:leader="none"/>
    </w:r>
    <w:r w:rsidR="005D3A03">
      <w:rPr>
        <w:rStyle w:val="Textoennegrita"/>
        <w:noProof/>
        <w:lang w:bidi="es-ES"/>
      </w:rPr>
      <w:fldChar w:fldCharType="begin"/>
    </w:r>
    <w:r w:rsidR="005D3A03">
      <w:rPr>
        <w:rStyle w:val="Textoennegrita"/>
        <w:noProof/>
        <w:lang w:bidi="es-ES"/>
      </w:rPr>
      <w:instrText xml:space="preserve"> PAGE   \* MERGEFORMAT </w:instrText>
    </w:r>
    <w:r w:rsidR="005D3A03">
      <w:rPr>
        <w:rStyle w:val="Textoennegrita"/>
        <w:noProof/>
        <w:lang w:bidi="es-ES"/>
      </w:rPr>
      <w:fldChar w:fldCharType="separate"/>
    </w:r>
    <w:r w:rsidR="00E30751">
      <w:rPr>
        <w:rStyle w:val="Textoennegrita"/>
        <w:noProof/>
        <w:lang w:bidi="es-ES"/>
      </w:rPr>
      <w:t>1</w:t>
    </w:r>
    <w:r w:rsidR="005D3A03"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1228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E0"/>
    <w:rsid w:val="00026E1D"/>
    <w:rsid w:val="000323E0"/>
    <w:rsid w:val="00040706"/>
    <w:rsid w:val="000D1F1C"/>
    <w:rsid w:val="000D3F41"/>
    <w:rsid w:val="001368D4"/>
    <w:rsid w:val="00355DCA"/>
    <w:rsid w:val="005404FF"/>
    <w:rsid w:val="00551A02"/>
    <w:rsid w:val="005534FA"/>
    <w:rsid w:val="005D3A03"/>
    <w:rsid w:val="00642A06"/>
    <w:rsid w:val="006866B9"/>
    <w:rsid w:val="0076224E"/>
    <w:rsid w:val="007C3F59"/>
    <w:rsid w:val="008002C0"/>
    <w:rsid w:val="008C5323"/>
    <w:rsid w:val="008C7C69"/>
    <w:rsid w:val="009A6A3B"/>
    <w:rsid w:val="009B5CF4"/>
    <w:rsid w:val="00A35DFB"/>
    <w:rsid w:val="00AE38E5"/>
    <w:rsid w:val="00B823AA"/>
    <w:rsid w:val="00BA45DB"/>
    <w:rsid w:val="00BF4184"/>
    <w:rsid w:val="00C0601E"/>
    <w:rsid w:val="00C31D30"/>
    <w:rsid w:val="00CA7D35"/>
    <w:rsid w:val="00CD6E39"/>
    <w:rsid w:val="00CF6E91"/>
    <w:rsid w:val="00D56350"/>
    <w:rsid w:val="00D85B68"/>
    <w:rsid w:val="00D932D1"/>
    <w:rsid w:val="00E1764E"/>
    <w:rsid w:val="00E30751"/>
    <w:rsid w:val="00E6004D"/>
    <w:rsid w:val="00E81978"/>
    <w:rsid w:val="00EE5B29"/>
    <w:rsid w:val="00F379B7"/>
    <w:rsid w:val="00F422E0"/>
    <w:rsid w:val="00F525FA"/>
    <w:rsid w:val="00FA473C"/>
    <w:rsid w:val="00FD5058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3718D58"/>
  <w15:chartTrackingRefBased/>
  <w15:docId w15:val="{EE010E1E-086B-42AD-A3D0-76F1CF68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1F1C"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sid w:val="00E30751"/>
    <w:rPr>
      <w:rFonts w:asciiTheme="minorHAnsi" w:hAnsiTheme="minorHAnsi"/>
      <w:b w:val="0"/>
      <w:bCs w:val="0"/>
      <w:caps/>
      <w:smallCaps w:val="0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5D3A03"/>
    <w:rPr>
      <w:color w:val="404040" w:themeColor="text1" w:themeTint="BF"/>
    </w:rPr>
  </w:style>
  <w:style w:type="paragraph" w:styleId="Sinespaciado">
    <w:name w:val="No Spacing"/>
    <w:aliases w:val="Sin sangría"/>
    <w:link w:val="SinespaciadoCar"/>
    <w:uiPriority w:val="1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link w:val="TtuloC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rsid w:val="008C5323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4"/>
    <w:unhideWhenUsed/>
    <w:qFormat/>
    <w:rsid w:val="00E30751"/>
    <w:rPr>
      <w:rFonts w:asciiTheme="minorHAnsi" w:hAnsiTheme="minorHAnsi"/>
      <w:i/>
      <w:iCs/>
      <w:sz w:val="24"/>
    </w:rPr>
  </w:style>
  <w:style w:type="character" w:customStyle="1" w:styleId="Ttulo3Car">
    <w:name w:val="Título 3 Car"/>
    <w:basedOn w:val="Fuentedeprrafopredeter"/>
    <w:link w:val="Ttulo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FF2002"/>
    <w:rPr>
      <w:kern w:val="24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FF2002"/>
    <w:rPr>
      <w:kern w:val="24"/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F2002"/>
    <w:rPr>
      <w:kern w:val="24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F2002"/>
    <w:rPr>
      <w:kern w:val="24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002C0"/>
    <w:pPr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2C0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5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39"/>
    <w:qFormat/>
    <w:pPr>
      <w:spacing w:before="240"/>
      <w:ind w:firstLine="0"/>
      <w:contextualSpacing/>
    </w:pPr>
  </w:style>
  <w:style w:type="table" w:styleId="Tablanormal1">
    <w:name w:val="Plain Table 1"/>
    <w:basedOn w:val="Tabla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F2002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F2002"/>
    <w:rPr>
      <w:kern w:val="24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tulo21">
    <w:name w:val="Título 21"/>
    <w:basedOn w:val="Normal"/>
    <w:uiPriority w:val="1"/>
    <w:qFormat/>
    <w:rsid w:val="00B823AA"/>
    <w:pPr>
      <w:ind w:firstLine="0"/>
      <w:jc w:val="center"/>
    </w:pPr>
  </w:style>
  <w:style w:type="character" w:customStyle="1" w:styleId="SinespaciadoCar">
    <w:name w:val="Sin espaciado Car"/>
    <w:aliases w:val="Sin sangría Car"/>
    <w:basedOn w:val="Fuentedeprrafopredeter"/>
    <w:link w:val="Sinespaciado"/>
    <w:uiPriority w:val="1"/>
    <w:rsid w:val="00032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s\AppData\Roaming\Microsoft\Templates\Informe%20de%20estilo%20APA%20(6.&#170;%20edici&#243;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26FF68828C4A73AC5C1CD85E785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E07C5-B720-41D3-889E-51EA1B1471CC}"/>
      </w:docPartPr>
      <w:docPartBody>
        <w:p w:rsidR="003E472E" w:rsidRDefault="00284BC3">
          <w:pPr>
            <w:pStyle w:val="F126FF68828C4A73AC5C1CD85E785271"/>
          </w:pPr>
          <w:r w:rsidRPr="00642A06">
            <w:rPr>
              <w:noProof/>
              <w:lang w:bidi="es-ES"/>
            </w:rPr>
            <w:t>[Título aquí, hasta 12 palabras, en una o dos líneas]</w:t>
          </w:r>
        </w:p>
      </w:docPartBody>
    </w:docPart>
    <w:docPart>
      <w:docPartPr>
        <w:name w:val="39B43D491A5445CFB29928CCD8A39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CC831-3C1C-45A5-8C3E-A838321FEF79}"/>
      </w:docPartPr>
      <w:docPartBody>
        <w:p w:rsidR="003E472E" w:rsidRDefault="00284BC3">
          <w:pPr>
            <w:pStyle w:val="39B43D491A5445CFB29928CCD8A39633"/>
          </w:pPr>
          <w:r w:rsidRPr="00642A06">
            <w:rPr>
              <w:noProof/>
              <w:lang w:bidi="es-ES"/>
            </w:rPr>
            <w:t>Resumen</w:t>
          </w:r>
        </w:p>
      </w:docPartBody>
    </w:docPart>
    <w:docPart>
      <w:docPartPr>
        <w:name w:val="1F0F39A703C741E08A4E22B74D929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903EE-AAB0-423D-8476-A94F1770E4D9}"/>
      </w:docPartPr>
      <w:docPartBody>
        <w:p w:rsidR="003E472E" w:rsidRDefault="00284BC3">
          <w:pPr>
            <w:pStyle w:val="1F0F39A703C741E08A4E22B74D92922F"/>
          </w:pPr>
          <w:r w:rsidRPr="00642A06">
            <w:rPr>
              <w:noProof/>
              <w:lang w:bidi="es-ES"/>
            </w:rPr>
            <w:t>Título de ilustraciones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C3"/>
    <w:rsid w:val="00284BC3"/>
    <w:rsid w:val="003E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126FF68828C4A73AC5C1CD85E785271">
    <w:name w:val="F126FF68828C4A73AC5C1CD85E785271"/>
  </w:style>
  <w:style w:type="paragraph" w:customStyle="1" w:styleId="1ABC94A9E47342B0B5DB48143CC0E73D">
    <w:name w:val="1ABC94A9E47342B0B5DB48143CC0E73D"/>
  </w:style>
  <w:style w:type="paragraph" w:customStyle="1" w:styleId="137D6D4CF6E24C6180ABE9D792EEBBD9">
    <w:name w:val="137D6D4CF6E24C6180ABE9D792EEBBD9"/>
  </w:style>
  <w:style w:type="paragraph" w:customStyle="1" w:styleId="3DC245845C3A45F8A15363683C0B106A">
    <w:name w:val="3DC245845C3A45F8A15363683C0B106A"/>
  </w:style>
  <w:style w:type="paragraph" w:customStyle="1" w:styleId="9082521843F44D53B1FEC57AC66E76E8">
    <w:name w:val="9082521843F44D53B1FEC57AC66E76E8"/>
  </w:style>
  <w:style w:type="paragraph" w:customStyle="1" w:styleId="39B43D491A5445CFB29928CCD8A39633">
    <w:name w:val="39B43D491A5445CFB29928CCD8A39633"/>
  </w:style>
  <w:style w:type="character" w:styleId="nfasis">
    <w:name w:val="Emphasis"/>
    <w:basedOn w:val="Fuentedeprrafopredeter"/>
    <w:uiPriority w:val="4"/>
    <w:unhideWhenUsed/>
    <w:qFormat/>
    <w:rPr>
      <w:rFonts w:asciiTheme="minorHAnsi" w:hAnsiTheme="minorHAnsi"/>
      <w:i/>
      <w:iCs/>
      <w:sz w:val="24"/>
    </w:rPr>
  </w:style>
  <w:style w:type="paragraph" w:customStyle="1" w:styleId="227088F634424CA6808C135FF0F50E62">
    <w:name w:val="227088F634424CA6808C135FF0F50E62"/>
  </w:style>
  <w:style w:type="paragraph" w:customStyle="1" w:styleId="D48035246AF745DDB7A5E02ED32CA393">
    <w:name w:val="D48035246AF745DDB7A5E02ED32CA393"/>
  </w:style>
  <w:style w:type="paragraph" w:customStyle="1" w:styleId="8C22F10C0E994886AE133D55F2ABD24B">
    <w:name w:val="8C22F10C0E994886AE133D55F2ABD24B"/>
  </w:style>
  <w:style w:type="paragraph" w:customStyle="1" w:styleId="AC96862C4D694D92A0E4936F276A3026">
    <w:name w:val="AC96862C4D694D92A0E4936F276A3026"/>
  </w:style>
  <w:style w:type="paragraph" w:customStyle="1" w:styleId="D1499643917E405E8C4BF582621771EA">
    <w:name w:val="D1499643917E405E8C4BF582621771EA"/>
  </w:style>
  <w:style w:type="paragraph" w:customStyle="1" w:styleId="C8A319FB236D44ECB4FCC3B6991452F6">
    <w:name w:val="C8A319FB236D44ECB4FCC3B6991452F6"/>
  </w:style>
  <w:style w:type="paragraph" w:customStyle="1" w:styleId="6EE3728434DC452DB66097D7B90D7C3E">
    <w:name w:val="6EE3728434DC452DB66097D7B90D7C3E"/>
  </w:style>
  <w:style w:type="paragraph" w:customStyle="1" w:styleId="FEDAE3EFF66A4B42BABB2643912F5E03">
    <w:name w:val="FEDAE3EFF66A4B42BABB2643912F5E03"/>
  </w:style>
  <w:style w:type="paragraph" w:customStyle="1" w:styleId="F46835F954514FBD87D801B3007DCD4A">
    <w:name w:val="F46835F954514FBD87D801B3007DCD4A"/>
  </w:style>
  <w:style w:type="paragraph" w:customStyle="1" w:styleId="66E7E2E2EB854A50ADC168AE49AD9E3C">
    <w:name w:val="66E7E2E2EB854A50ADC168AE49AD9E3C"/>
  </w:style>
  <w:style w:type="paragraph" w:customStyle="1" w:styleId="338801B4E8AA45D0904B3D2016311E5B">
    <w:name w:val="338801B4E8AA45D0904B3D2016311E5B"/>
  </w:style>
  <w:style w:type="paragraph" w:customStyle="1" w:styleId="A5687C2CC18147BCA85230E74D5C7857">
    <w:name w:val="A5687C2CC18147BCA85230E74D5C7857"/>
  </w:style>
  <w:style w:type="paragraph" w:customStyle="1" w:styleId="C6F2DF219A324DEE959DA54CFF67FA81">
    <w:name w:val="C6F2DF219A324DEE959DA54CFF67FA81"/>
  </w:style>
  <w:style w:type="paragraph" w:customStyle="1" w:styleId="55D33CDA8DFE49E48B6ED6AB0BF85639">
    <w:name w:val="55D33CDA8DFE49E48B6ED6AB0BF85639"/>
  </w:style>
  <w:style w:type="paragraph" w:customStyle="1" w:styleId="97A019913C9849829F2B47D5401C4FD4">
    <w:name w:val="97A019913C9849829F2B47D5401C4FD4"/>
  </w:style>
  <w:style w:type="paragraph" w:customStyle="1" w:styleId="92DDE9E27BA04338B77FA3451669F02F">
    <w:name w:val="92DDE9E27BA04338B77FA3451669F02F"/>
  </w:style>
  <w:style w:type="paragraph" w:customStyle="1" w:styleId="C7F713956A07443AB566EE201EB4B58A">
    <w:name w:val="C7F713956A07443AB566EE201EB4B58A"/>
  </w:style>
  <w:style w:type="paragraph" w:customStyle="1" w:styleId="F498DB26D12A4E2FB5E1308C6701A824">
    <w:name w:val="F498DB26D12A4E2FB5E1308C6701A824"/>
  </w:style>
  <w:style w:type="paragraph" w:customStyle="1" w:styleId="3CA75CBE79A640B6A256F4854EA79C18">
    <w:name w:val="3CA75CBE79A640B6A256F4854EA79C18"/>
  </w:style>
  <w:style w:type="paragraph" w:customStyle="1" w:styleId="8808FA6B7E8942238C9068316CF822B3">
    <w:name w:val="8808FA6B7E8942238C9068316CF822B3"/>
  </w:style>
  <w:style w:type="paragraph" w:customStyle="1" w:styleId="3BD8DCA0406442C9BBAB5D16AA67EABB">
    <w:name w:val="3BD8DCA0406442C9BBAB5D16AA67EABB"/>
  </w:style>
  <w:style w:type="paragraph" w:customStyle="1" w:styleId="F171C7A7C974478A84F3CE49EC6D0FA0">
    <w:name w:val="F171C7A7C974478A84F3CE49EC6D0FA0"/>
  </w:style>
  <w:style w:type="paragraph" w:customStyle="1" w:styleId="F0684CED34DF4E339E04BD612A863891">
    <w:name w:val="F0684CED34DF4E339E04BD612A863891"/>
  </w:style>
  <w:style w:type="paragraph" w:customStyle="1" w:styleId="8E76B225AFCB4BB2A8830D203F290627">
    <w:name w:val="8E76B225AFCB4BB2A8830D203F290627"/>
  </w:style>
  <w:style w:type="paragraph" w:customStyle="1" w:styleId="7C9294E0DCC04E018E1D6140ABA118C3">
    <w:name w:val="7C9294E0DCC04E018E1D6140ABA118C3"/>
  </w:style>
  <w:style w:type="paragraph" w:customStyle="1" w:styleId="A182EDDA700B44588B4B258D11974D58">
    <w:name w:val="A182EDDA700B44588B4B258D11974D58"/>
  </w:style>
  <w:style w:type="paragraph" w:customStyle="1" w:styleId="A618FBACEB86408FB1D566544565FC99">
    <w:name w:val="A618FBACEB86408FB1D566544565FC99"/>
  </w:style>
  <w:style w:type="paragraph" w:customStyle="1" w:styleId="2431DA721E1D4A20A2EBFA947AF3EBF9">
    <w:name w:val="2431DA721E1D4A20A2EBFA947AF3EBF9"/>
  </w:style>
  <w:style w:type="paragraph" w:customStyle="1" w:styleId="B473AB16A99D43BBB6EA9C9824E3EF33">
    <w:name w:val="B473AB16A99D43BBB6EA9C9824E3EF33"/>
  </w:style>
  <w:style w:type="paragraph" w:customStyle="1" w:styleId="1F91084AC3F94B669BA23D61D921CE29">
    <w:name w:val="1F91084AC3F94B669BA23D61D921CE29"/>
  </w:style>
  <w:style w:type="paragraph" w:customStyle="1" w:styleId="13A7FBD7491F48228EFF75ABD683BDA0">
    <w:name w:val="13A7FBD7491F48228EFF75ABD683BDA0"/>
  </w:style>
  <w:style w:type="paragraph" w:customStyle="1" w:styleId="11AEB5D9F6124C4298956CC47A69035F">
    <w:name w:val="11AEB5D9F6124C4298956CC47A69035F"/>
  </w:style>
  <w:style w:type="paragraph" w:customStyle="1" w:styleId="E8125C87C14C40628387A54579458E46">
    <w:name w:val="E8125C87C14C40628387A54579458E46"/>
  </w:style>
  <w:style w:type="paragraph" w:customStyle="1" w:styleId="D10CD73B9DE94CEB86A04B3387955668">
    <w:name w:val="D10CD73B9DE94CEB86A04B3387955668"/>
  </w:style>
  <w:style w:type="paragraph" w:customStyle="1" w:styleId="D145EDCE9F524465A1A576622731493A">
    <w:name w:val="D145EDCE9F524465A1A576622731493A"/>
  </w:style>
  <w:style w:type="paragraph" w:customStyle="1" w:styleId="E172CB796EFD4D6FA60A28C8323ACA27">
    <w:name w:val="E172CB796EFD4D6FA60A28C8323ACA27"/>
  </w:style>
  <w:style w:type="paragraph" w:customStyle="1" w:styleId="F4A432E37FC040C98A8701F6D2A39664">
    <w:name w:val="F4A432E37FC040C98A8701F6D2A39664"/>
  </w:style>
  <w:style w:type="paragraph" w:customStyle="1" w:styleId="8E2189B4B3BB41259538F15570DCC50A">
    <w:name w:val="8E2189B4B3BB41259538F15570DCC50A"/>
  </w:style>
  <w:style w:type="paragraph" w:customStyle="1" w:styleId="6AD352476F284E93BDF3819788784130">
    <w:name w:val="6AD352476F284E93BDF3819788784130"/>
  </w:style>
  <w:style w:type="paragraph" w:customStyle="1" w:styleId="64B6C0951AB841E6A50A09E75716174F">
    <w:name w:val="64B6C0951AB841E6A50A09E75716174F"/>
  </w:style>
  <w:style w:type="paragraph" w:customStyle="1" w:styleId="CD2ECFC657FE43A49FC22C050693ACD3">
    <w:name w:val="CD2ECFC657FE43A49FC22C050693ACD3"/>
  </w:style>
  <w:style w:type="paragraph" w:customStyle="1" w:styleId="5DF4FE393AA943CF96E9D709C9E4AC36">
    <w:name w:val="5DF4FE393AA943CF96E9D709C9E4AC36"/>
  </w:style>
  <w:style w:type="paragraph" w:customStyle="1" w:styleId="70A19BC1C30A4B1181E086129610411D">
    <w:name w:val="70A19BC1C30A4B1181E086129610411D"/>
  </w:style>
  <w:style w:type="paragraph" w:customStyle="1" w:styleId="21325CD4FE9440AFAF93354F9577B18E">
    <w:name w:val="21325CD4FE9440AFAF93354F9577B18E"/>
  </w:style>
  <w:style w:type="paragraph" w:customStyle="1" w:styleId="5741BBEC156F482C81D41BC1027F5535">
    <w:name w:val="5741BBEC156F482C81D41BC1027F5535"/>
  </w:style>
  <w:style w:type="paragraph" w:customStyle="1" w:styleId="880F16C4637B4EA19D29E24E15CEB1E5">
    <w:name w:val="880F16C4637B4EA19D29E24E15CEB1E5"/>
  </w:style>
  <w:style w:type="paragraph" w:customStyle="1" w:styleId="8E3936E3A2D24F5C86570CD576186E41">
    <w:name w:val="8E3936E3A2D24F5C86570CD576186E41"/>
  </w:style>
  <w:style w:type="paragraph" w:customStyle="1" w:styleId="BF171EC7E3C04BF49898CAD44C195231">
    <w:name w:val="BF171EC7E3C04BF49898CAD44C195231"/>
  </w:style>
  <w:style w:type="paragraph" w:customStyle="1" w:styleId="C7A5EF9ACCCB47A2809CDFD989256DED">
    <w:name w:val="C7A5EF9ACCCB47A2809CDFD989256DED"/>
  </w:style>
  <w:style w:type="paragraph" w:customStyle="1" w:styleId="AAF21D2A8C5D400BB5EAED14412E0517">
    <w:name w:val="AAF21D2A8C5D400BB5EAED14412E0517"/>
  </w:style>
  <w:style w:type="paragraph" w:customStyle="1" w:styleId="0C7DE50A07B64C248D224DA13CBB3548">
    <w:name w:val="0C7DE50A07B64C248D224DA13CBB3548"/>
  </w:style>
  <w:style w:type="paragraph" w:customStyle="1" w:styleId="33F74E8D6B614CB9B7855872E71FD5B4">
    <w:name w:val="33F74E8D6B614CB9B7855872E71FD5B4"/>
  </w:style>
  <w:style w:type="paragraph" w:customStyle="1" w:styleId="1134B56B33724EE9803888A4F5259C27">
    <w:name w:val="1134B56B33724EE9803888A4F5259C27"/>
  </w:style>
  <w:style w:type="paragraph" w:customStyle="1" w:styleId="A44D96F49FB545FD88C4D7865DE3B51A">
    <w:name w:val="A44D96F49FB545FD88C4D7865DE3B51A"/>
  </w:style>
  <w:style w:type="paragraph" w:customStyle="1" w:styleId="A4D1F394692546679A0A0D697C9065A1">
    <w:name w:val="A4D1F394692546679A0A0D697C9065A1"/>
  </w:style>
  <w:style w:type="paragraph" w:customStyle="1" w:styleId="1F0F39A703C741E08A4E22B74D92922F">
    <w:name w:val="1F0F39A703C741E08A4E22B74D92922F"/>
  </w:style>
  <w:style w:type="paragraph" w:customStyle="1" w:styleId="AA322EC3810E4FA2A5F3D3948649111E">
    <w:name w:val="AA322EC3810E4FA2A5F3D3948649111E"/>
  </w:style>
  <w:style w:type="paragraph" w:customStyle="1" w:styleId="0D001528025F46609D301DD881CE9045">
    <w:name w:val="0D001528025F46609D301DD881CE9045"/>
    <w:rsid w:val="00284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2024-06-07T00:00:00</PublishDate>
  <Abstract>.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{7C6C7047-1A93-42F3-B8DD-CAFE353CD106}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1</b:RefOrder>
  </b:Source>
  <b:Source>
    <b:Tag>Last</b:Tag>
    <b:SourceType>Book</b:SourceType>
    <b:Guid>{1B3A3F10-31D4-4B30-9A61-008FB2C6139A}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 nombre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7C7BD-B1A1-4E9A-93E6-4BDF9AD7E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64</TotalTime>
  <Pages>7</Pages>
  <Words>512</Words>
  <Characters>2822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de página web.</vt:lpstr>
      <vt:lpstr/>
    </vt:vector>
  </TitlesOfParts>
  <Company>Pagina WEB: FACE Style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página web.</dc:title>
  <dc:subject>Modulo lll. Desarrolla Aplicaciones Web.</dc:subject>
  <dc:creator>Ximena Cristell Báez Paredes.</dc:creator>
  <cp:keywords/>
  <dc:description/>
  <cp:lastModifiedBy>Estudiantes</cp:lastModifiedBy>
  <cp:revision>6</cp:revision>
  <dcterms:created xsi:type="dcterms:W3CDTF">2024-06-07T23:54:00Z</dcterms:created>
  <dcterms:modified xsi:type="dcterms:W3CDTF">2024-06-17T21:26:00Z</dcterms:modified>
</cp:coreProperties>
</file>